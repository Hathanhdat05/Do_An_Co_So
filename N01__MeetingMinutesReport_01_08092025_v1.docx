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B8668B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641C66FC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7342BA9C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61FDE3E3" w14:textId="77777777" w:rsidR="004266D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i/>
                <w:szCs w:val="24"/>
                <w:lang w:val="vi-VN"/>
              </w:rPr>
              <w:t xml:space="preserve">Nhóm </w:t>
            </w: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1F12B5" w:rsidRPr="006F4C82" w14:paraId="6F03C5F9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30A7C47D" w14:textId="77777777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2F29BB50" w14:textId="77777777" w:rsidR="001F12B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4266D5" w:rsidRPr="006F4C82" w14:paraId="4D2ACCDC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7ECEE075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6185E435" w14:textId="77777777" w:rsidR="004266D5" w:rsidRPr="006D7B74" w:rsidRDefault="006D7B74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 xml:space="preserve">8 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 xml:space="preserve">9 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2025</w:t>
            </w:r>
          </w:p>
        </w:tc>
        <w:tc>
          <w:tcPr>
            <w:tcW w:w="1800" w:type="dxa"/>
            <w:shd w:val="pct12" w:color="auto" w:fill="FFFFFF"/>
          </w:tcPr>
          <w:p w14:paraId="6890C142" w14:textId="77777777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1452F26C" w14:textId="77777777" w:rsidR="004266D5" w:rsidRPr="006D7B74" w:rsidRDefault="006D7B74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20:00</w:t>
            </w:r>
          </w:p>
        </w:tc>
      </w:tr>
    </w:tbl>
    <w:p w14:paraId="7E01F387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108C0BA3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2BE8798E" w14:textId="77777777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proofErr w:type="spellStart"/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proofErr w:type="spellEnd"/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15181134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67A737E4" w14:textId="77777777" w:rsidR="004266D5" w:rsidRPr="006D7B74" w:rsidRDefault="006D7B74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/>
                <w:iCs/>
                <w:sz w:val="24"/>
                <w:szCs w:val="24"/>
              </w:rPr>
              <w:t>Thảo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 luận về tiến độ dự án </w:t>
            </w:r>
            <w:r w:rsidR="001F12B5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>“Xây dựng phần mềm quản lý tiền lương giáo viên” Tuần 1</w:t>
            </w:r>
          </w:p>
        </w:tc>
      </w:tr>
    </w:tbl>
    <w:p w14:paraId="5758B688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62AEB2A6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15F538E" w14:textId="77777777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1152163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474651E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63086DE2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556C604D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39B744B6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6D3D2AF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4EE8727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BFD118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C573F1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Hà Thành Đạt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D9F85" w14:textId="77777777" w:rsidR="00802042" w:rsidRPr="006F4C82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DD8947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5CEB129B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7B0017" w14:textId="47708B46" w:rsidR="006D7B74" w:rsidRPr="006F4C82" w:rsidRDefault="00A347A6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A347A6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BF3E2E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Cao Văn Duy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C16404" w14:textId="71502BB8" w:rsidR="006D7B74" w:rsidRPr="006F4C82" w:rsidRDefault="00A347A6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A347A6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  <w:r w:rsidR="006D7B74">
              <w:rPr>
                <w:rFonts w:ascii="Times New Roman" w:hAnsi="Times New Roman"/>
                <w:sz w:val="24"/>
                <w:szCs w:val="24"/>
                <w:lang w:val="vi-VN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26F0A7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28A506BD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1359947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04611E2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Vũ Quang Dũng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B28E3D1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D7B74">
              <w:rPr>
                <w:rFonts w:ascii="Times New Roman" w:hAnsi="Times New Roman"/>
                <w:sz w:val="24"/>
                <w:szCs w:val="24"/>
              </w:rPr>
              <w:t>dung.vuquang@phenikaa-uni.edu.vn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AB8A52A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</w:tbl>
    <w:p w14:paraId="5E004944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4C078FEB" w14:textId="77777777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</w:p>
    <w:p w14:paraId="5928F885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1E863255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13D2F178" w14:textId="55ED4AB4" w:rsidR="00CA6963" w:rsidRPr="005151D3" w:rsidRDefault="005151D3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5151D3">
              <w:rPr>
                <w:rFonts w:ascii="Times New Roman" w:hAnsi="Times New Roman"/>
                <w:szCs w:val="26"/>
                <w:lang w:val="vi-VN"/>
              </w:rPr>
              <w:t>Xây dựng trang quản lý giáo viên</w:t>
            </w:r>
          </w:p>
        </w:tc>
      </w:tr>
      <w:tr w:rsidR="001F12B5" w:rsidRPr="006F4C82" w14:paraId="133F3B39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1D45A107" w14:textId="1AD4EE6B" w:rsidR="00277B20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5151D3" w:rsidRPr="005151D3">
              <w:rPr>
                <w:rFonts w:ascii="Times New Roman" w:hAnsi="Times New Roman"/>
                <w:sz w:val="24"/>
                <w:szCs w:val="24"/>
              </w:rPr>
              <w:t>Thiết kế giao diện trang quản lý thông tin giáo viên</w:t>
            </w:r>
          </w:p>
        </w:tc>
      </w:tr>
      <w:tr w:rsidR="001F12B5" w:rsidRPr="006F4C82" w14:paraId="6BA9396C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BCFBD97" w14:textId="77777777" w:rsidR="00277B20" w:rsidRPr="00E22BF9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2.</w:t>
            </w:r>
            <w:r w:rsidR="00E22BF9"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="00E22BF9" w:rsidRPr="00E22BF9">
              <w:rPr>
                <w:rFonts w:ascii="Times New Roman" w:hAnsi="Times New Roman"/>
                <w:sz w:val="24"/>
                <w:szCs w:val="24"/>
                <w:lang w:val="vi-VN"/>
              </w:rPr>
              <w:t>Tạo form thêm/sửa/xóa giáo viên</w:t>
            </w:r>
          </w:p>
        </w:tc>
      </w:tr>
      <w:tr w:rsidR="001F12B5" w:rsidRPr="006F4C82" w14:paraId="4490D1DF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560CCFE8" w14:textId="77777777" w:rsidR="00277B20" w:rsidRPr="00E22BF9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 w:rsidR="00E22BF9"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="00E22BF9" w:rsidRPr="00E22BF9">
              <w:rPr>
                <w:rFonts w:ascii="Times New Roman" w:hAnsi="Times New Roman"/>
                <w:sz w:val="24"/>
                <w:szCs w:val="24"/>
                <w:lang w:val="vi-VN"/>
              </w:rPr>
              <w:t>Hiển thị danh sách giáo viên bằng bảng</w:t>
            </w:r>
          </w:p>
        </w:tc>
      </w:tr>
    </w:tbl>
    <w:p w14:paraId="02D022A5" w14:textId="77777777" w:rsidR="004D42BB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  <w:lang w:val="vi-VN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5151D3" w:rsidRPr="006F4C82" w14:paraId="4E81D1B9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017075A" w14:textId="196A5757" w:rsidR="005151D3" w:rsidRPr="005151D3" w:rsidRDefault="005151D3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5151D3">
              <w:rPr>
                <w:rFonts w:ascii="Times New Roman" w:hAnsi="Times New Roman"/>
                <w:szCs w:val="26"/>
                <w:lang w:val="vi-VN"/>
              </w:rPr>
              <w:t>Xây dựng trang quản lý học phần</w:t>
            </w:r>
          </w:p>
        </w:tc>
      </w:tr>
      <w:tr w:rsidR="005151D3" w:rsidRPr="006F4C82" w14:paraId="6B7E7F82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655791BA" w14:textId="33BE7EAE" w:rsidR="005151D3" w:rsidRPr="006F4C82" w:rsidRDefault="005151D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5151D3">
              <w:rPr>
                <w:rFonts w:ascii="Times New Roman" w:hAnsi="Times New Roman"/>
                <w:sz w:val="24"/>
                <w:szCs w:val="24"/>
              </w:rPr>
              <w:t>Thiết kế giao diện quản lý học phần</w:t>
            </w:r>
          </w:p>
        </w:tc>
      </w:tr>
      <w:tr w:rsidR="005151D3" w:rsidRPr="006F4C82" w14:paraId="512A0BC3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6EEE907D" w14:textId="32CF04A1" w:rsidR="005151D3" w:rsidRPr="00E22BF9" w:rsidRDefault="005151D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2.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5151D3">
              <w:rPr>
                <w:rFonts w:ascii="Times New Roman" w:hAnsi="Times New Roman"/>
                <w:sz w:val="24"/>
                <w:szCs w:val="24"/>
                <w:lang w:val="vi-VN"/>
              </w:rPr>
              <w:t>Tạo chức năng thêm/sửa/xóa học phần</w:t>
            </w:r>
          </w:p>
        </w:tc>
      </w:tr>
      <w:tr w:rsidR="005151D3" w:rsidRPr="006F4C82" w14:paraId="321D47CC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55121786" w14:textId="5AE6D262" w:rsidR="005151D3" w:rsidRPr="00E22BF9" w:rsidRDefault="005151D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5151D3">
              <w:rPr>
                <w:rFonts w:ascii="Times New Roman" w:hAnsi="Times New Roman"/>
                <w:sz w:val="24"/>
                <w:szCs w:val="24"/>
                <w:lang w:val="vi-VN"/>
              </w:rPr>
              <w:t>Hiển thị danh sách học phần</w:t>
            </w:r>
          </w:p>
        </w:tc>
      </w:tr>
    </w:tbl>
    <w:p w14:paraId="285827F7" w14:textId="77777777" w:rsidR="005151D3" w:rsidRPr="006F4C82" w:rsidRDefault="005151D3" w:rsidP="005151D3">
      <w:pPr>
        <w:pStyle w:val="Heading1"/>
        <w:rPr>
          <w:rFonts w:ascii="Times New Roman" w:hAnsi="Times New Roman"/>
          <w:b/>
          <w:color w:val="800080"/>
          <w:sz w:val="24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5151D3" w:rsidRPr="006F4C82" w14:paraId="3AF35E89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5901F3D0" w14:textId="4B30EBC8" w:rsidR="005151D3" w:rsidRPr="005151D3" w:rsidRDefault="005151D3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5151D3">
              <w:rPr>
                <w:rFonts w:ascii="Times New Roman" w:hAnsi="Times New Roman"/>
                <w:szCs w:val="26"/>
                <w:lang w:val="vi-VN"/>
              </w:rPr>
              <w:t>Thiết kế và xây dựng database (MongoDB)</w:t>
            </w:r>
          </w:p>
        </w:tc>
      </w:tr>
      <w:tr w:rsidR="005151D3" w:rsidRPr="006F4C82" w14:paraId="00ACAE4A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257E7DCB" w14:textId="56E882F6" w:rsidR="005151D3" w:rsidRPr="006F4C82" w:rsidRDefault="005151D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5151D3">
              <w:rPr>
                <w:rFonts w:ascii="Times New Roman" w:hAnsi="Times New Roman"/>
                <w:sz w:val="24"/>
                <w:szCs w:val="24"/>
              </w:rPr>
              <w:t>Tạo collection Teachers</w:t>
            </w:r>
          </w:p>
        </w:tc>
      </w:tr>
      <w:tr w:rsidR="005151D3" w:rsidRPr="006F4C82" w14:paraId="511EB716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BA702AE" w14:textId="0FB20E2E" w:rsidR="005151D3" w:rsidRPr="00E22BF9" w:rsidRDefault="005151D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2.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5151D3">
              <w:rPr>
                <w:rFonts w:ascii="Times New Roman" w:hAnsi="Times New Roman"/>
                <w:sz w:val="24"/>
                <w:szCs w:val="24"/>
                <w:lang w:val="vi-VN"/>
              </w:rPr>
              <w:t>Tạo collection Courses</w:t>
            </w:r>
          </w:p>
        </w:tc>
      </w:tr>
      <w:tr w:rsidR="005151D3" w:rsidRPr="006F4C82" w14:paraId="3C819FE5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22629F2F" w14:textId="27178BFA" w:rsidR="005151D3" w:rsidRPr="00E22BF9" w:rsidRDefault="005151D3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5151D3">
              <w:rPr>
                <w:rFonts w:ascii="Times New Roman" w:hAnsi="Times New Roman"/>
                <w:sz w:val="24"/>
                <w:szCs w:val="24"/>
                <w:lang w:val="vi-VN"/>
              </w:rPr>
              <w:t>Kết nối backend với MongoDB</w:t>
            </w:r>
          </w:p>
        </w:tc>
      </w:tr>
    </w:tbl>
    <w:p w14:paraId="56AE1428" w14:textId="77777777" w:rsidR="005151D3" w:rsidRPr="005151D3" w:rsidRDefault="005151D3" w:rsidP="005151D3">
      <w:pPr>
        <w:pStyle w:val="Heading1"/>
        <w:rPr>
          <w:rFonts w:ascii="Times New Roman" w:hAnsi="Times New Roman"/>
          <w:b/>
          <w:color w:val="800080"/>
          <w:sz w:val="24"/>
          <w:szCs w:val="24"/>
          <w:lang w:val="vi-VN"/>
        </w:rPr>
      </w:pPr>
    </w:p>
    <w:p w14:paraId="3274A627" w14:textId="77777777" w:rsidR="005151D3" w:rsidRPr="005151D3" w:rsidRDefault="005151D3" w:rsidP="005151D3">
      <w:pPr>
        <w:rPr>
          <w:lang w:val="vi-VN"/>
        </w:rPr>
      </w:pPr>
    </w:p>
    <w:p w14:paraId="05CDC420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33"/>
        <w:gridCol w:w="2977"/>
        <w:gridCol w:w="1570"/>
        <w:gridCol w:w="3600"/>
      </w:tblGrid>
      <w:tr w:rsidR="004D42BB" w:rsidRPr="006F4C82" w14:paraId="3C5B02B2" w14:textId="77777777" w:rsidTr="003F7B00">
        <w:trPr>
          <w:cantSplit/>
        </w:trPr>
        <w:tc>
          <w:tcPr>
            <w:tcW w:w="100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41E9AB3C" w14:textId="77777777" w:rsidR="004D42BB" w:rsidRPr="003F4E3A" w:rsidRDefault="00802042" w:rsidP="00F15879">
            <w:pPr>
              <w:pStyle w:val="Heading3"/>
              <w:keepLines/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>4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. 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Buổi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họp tiếp theo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nếu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có kế hoạch</w:t>
            </w:r>
            <w:r w:rsidR="004D42BB" w:rsidRPr="003F4E3A">
              <w:rPr>
                <w:rFonts w:ascii="Times New Roman" w:hAnsi="Times New Roman"/>
                <w:szCs w:val="26"/>
              </w:rPr>
              <w:t>)</w:t>
            </w:r>
          </w:p>
        </w:tc>
      </w:tr>
      <w:tr w:rsidR="00537CDF" w:rsidRPr="006F4C82" w14:paraId="33078548" w14:textId="77777777" w:rsidTr="00E77A1F">
        <w:trPr>
          <w:cantSplit/>
          <w:trHeight w:val="252"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0A833A10" w14:textId="77777777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Ngày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5731A8" w14:textId="77777777" w:rsidR="00537CDF" w:rsidRPr="00E22BF9" w:rsidRDefault="00E22BF9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1/10/2025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1718DC91" w14:textId="77777777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sz w:val="24"/>
                <w:szCs w:val="24"/>
                <w:lang w:val="vi-VN"/>
              </w:rPr>
              <w:t xml:space="preserve"> gian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D254AF" w14:textId="77777777" w:rsidR="00537CDF" w:rsidRPr="00E22BF9" w:rsidRDefault="00E22BF9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19:30</w:t>
            </w:r>
          </w:p>
        </w:tc>
      </w:tr>
      <w:tr w:rsidR="004D42BB" w:rsidRPr="006F4C82" w14:paraId="25A6FAF1" w14:textId="77777777" w:rsidTr="00BD1CC6">
        <w:trPr>
          <w:cantSplit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4290EE7A" w14:textId="77777777" w:rsidR="004D42BB" w:rsidRPr="006F4C82" w:rsidRDefault="00E77A1F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tiêu</w:t>
            </w:r>
            <w:r w:rsidR="004D42BB" w:rsidRPr="006F4C82">
              <w:rPr>
                <w:rFonts w:ascii="Times New Roman" w:hAnsi="Times New Roman"/>
                <w:sz w:val="24"/>
                <w:szCs w:val="24"/>
              </w:rPr>
              <w:t xml:space="preserve">:  </w:t>
            </w:r>
          </w:p>
        </w:tc>
        <w:tc>
          <w:tcPr>
            <w:tcW w:w="814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FDD5F4" w14:textId="05775BA6" w:rsidR="003F284E" w:rsidRPr="003F284E" w:rsidRDefault="003F284E" w:rsidP="003F284E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/>
                <w:b w:val="0"/>
                <w:sz w:val="24"/>
                <w:szCs w:val="24"/>
                <w:lang w:val="vi-VN"/>
              </w:rPr>
              <w:t xml:space="preserve">- </w:t>
            </w:r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Hoàn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thiện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trang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tính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tiền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dạy</w:t>
            </w:r>
            <w:proofErr w:type="spellEnd"/>
          </w:p>
          <w:p w14:paraId="3BCDF533" w14:textId="30CC72F0" w:rsidR="003F284E" w:rsidRPr="003F284E" w:rsidRDefault="003F284E" w:rsidP="003F284E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/>
                <w:b w:val="0"/>
                <w:sz w:val="24"/>
                <w:szCs w:val="24"/>
                <w:lang w:val="vi-VN"/>
              </w:rPr>
              <w:t xml:space="preserve">-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Xây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dựng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chức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năng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tính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lương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theo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giờ</w:t>
            </w:r>
            <w:proofErr w:type="spellEnd"/>
          </w:p>
          <w:p w14:paraId="69D82F99" w14:textId="56F661F1" w:rsidR="004D42BB" w:rsidRPr="006F4C82" w:rsidRDefault="003F284E" w:rsidP="003F284E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/>
                <w:b w:val="0"/>
                <w:sz w:val="24"/>
                <w:szCs w:val="24"/>
                <w:lang w:val="vi-VN"/>
              </w:rPr>
              <w:t xml:space="preserve">-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Tạo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thêm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database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phục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vụ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tính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tiền</w:t>
            </w:r>
            <w:proofErr w:type="spellEnd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3F284E">
              <w:rPr>
                <w:rFonts w:ascii="Times New Roman" w:hAnsi="Times New Roman"/>
                <w:b w:val="0"/>
                <w:sz w:val="24"/>
                <w:szCs w:val="24"/>
              </w:rPr>
              <w:t>dạy</w:t>
            </w:r>
            <w:proofErr w:type="spellEnd"/>
          </w:p>
        </w:tc>
      </w:tr>
    </w:tbl>
    <w:p w14:paraId="11F5BAC8" w14:textId="77777777" w:rsidR="004266D5" w:rsidRPr="006F4C82" w:rsidRDefault="004266D5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1B0B4C39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1B77D7B6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F9B3303" w14:textId="77777777" w:rsidR="000E11B1" w:rsidRPr="00E22BF9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  <w:lang w:val="vi-VN"/>
        </w:rPr>
      </w:pPr>
    </w:p>
    <w:sectPr w:rsidR="000E11B1" w:rsidRPr="00E22BF9" w:rsidSect="004D42BB">
      <w:headerReference w:type="default" r:id="rId10"/>
      <w:footerReference w:type="default" r:id="rId11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3D85EC" w14:textId="77777777" w:rsidR="0069571B" w:rsidRDefault="0069571B">
      <w:r>
        <w:separator/>
      </w:r>
    </w:p>
  </w:endnote>
  <w:endnote w:type="continuationSeparator" w:id="0">
    <w:p w14:paraId="5A31D467" w14:textId="77777777" w:rsidR="0069571B" w:rsidRDefault="0069571B">
      <w:r>
        <w:continuationSeparator/>
      </w:r>
    </w:p>
  </w:endnote>
  <w:endnote w:type="continuationNotice" w:id="1">
    <w:p w14:paraId="6DD98E84" w14:textId="77777777" w:rsidR="0069571B" w:rsidRDefault="0069571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4A0" w:firstRow="1" w:lastRow="0" w:firstColumn="1" w:lastColumn="0" w:noHBand="0" w:noVBand="1"/>
    </w:tblPr>
    <w:tblGrid>
      <w:gridCol w:w="4823"/>
      <w:gridCol w:w="4825"/>
    </w:tblGrid>
    <w:tr w:rsidR="00384904" w14:paraId="05460E95" w14:textId="77777777" w:rsidTr="00384904">
      <w:tc>
        <w:tcPr>
          <w:tcW w:w="4932" w:type="dxa"/>
        </w:tcPr>
        <w:p w14:paraId="653937AE" w14:textId="77777777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</w:p>
      </w:tc>
      <w:tc>
        <w:tcPr>
          <w:tcW w:w="4932" w:type="dxa"/>
        </w:tcPr>
        <w:p w14:paraId="5F1A0BDD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6BAA0FD1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2C06B" w14:textId="77777777" w:rsidR="0069571B" w:rsidRDefault="0069571B">
      <w:r>
        <w:separator/>
      </w:r>
    </w:p>
  </w:footnote>
  <w:footnote w:type="continuationSeparator" w:id="0">
    <w:p w14:paraId="24089D07" w14:textId="77777777" w:rsidR="0069571B" w:rsidRDefault="0069571B">
      <w:r>
        <w:continuationSeparator/>
      </w:r>
    </w:p>
  </w:footnote>
  <w:footnote w:type="continuationNotice" w:id="1">
    <w:p w14:paraId="47409F10" w14:textId="77777777" w:rsidR="0069571B" w:rsidRDefault="0069571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0E551" w14:textId="77777777" w:rsidR="006D7B74" w:rsidRDefault="006D7B74"/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082DB903" w14:textId="77777777" w:rsidTr="00A91EEF">
      <w:trPr>
        <w:cantSplit/>
        <w:trHeight w:val="1425"/>
      </w:trPr>
      <w:tc>
        <w:tcPr>
          <w:tcW w:w="1771" w:type="dxa"/>
        </w:tcPr>
        <w:p w14:paraId="48BA4172" w14:textId="77777777" w:rsidR="00145B1E" w:rsidRPr="00E44179" w:rsidRDefault="006D7B74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23884265" wp14:editId="3D67EB37">
                <wp:extent cx="984885" cy="914400"/>
                <wp:effectExtent l="0" t="0" r="0" b="0"/>
                <wp:docPr id="1" name="Pictu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488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2C6D9745" w14:textId="77777777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690169" w:rsidRPr="00690169">
            <w:rPr>
              <w:rFonts w:ascii="Times New Roman" w:hAnsi="Times New Roman"/>
              <w:color w:val="000000"/>
              <w:sz w:val="28"/>
              <w:szCs w:val="28"/>
            </w:rPr>
            <w:t>CSE</w:t>
          </w:r>
          <w:r w:rsidR="00E22BF9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072013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– Đồ Án </w:t>
          </w:r>
          <w:r w:rsidR="006D7B74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0350F847" w14:textId="77777777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545176D6" w14:textId="77777777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>
            <w:fldChar w:fldCharType="separate"/>
          </w:r>
          <w:r>
            <w:fldChar w:fldCharType="end"/>
          </w:r>
        </w:p>
        <w:p w14:paraId="5448CEAE" w14:textId="77777777" w:rsidR="00802042" w:rsidRPr="00802042" w:rsidRDefault="00802042" w:rsidP="00802042"/>
      </w:tc>
    </w:tr>
  </w:tbl>
  <w:p w14:paraId="5D1F6CB9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6976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E11B1"/>
    <w:rsid w:val="001071C3"/>
    <w:rsid w:val="00145B1E"/>
    <w:rsid w:val="00155255"/>
    <w:rsid w:val="001D7DC5"/>
    <w:rsid w:val="001F12B5"/>
    <w:rsid w:val="002721AE"/>
    <w:rsid w:val="00277B20"/>
    <w:rsid w:val="0028710D"/>
    <w:rsid w:val="002A6FDA"/>
    <w:rsid w:val="002C7FF3"/>
    <w:rsid w:val="00325785"/>
    <w:rsid w:val="00361221"/>
    <w:rsid w:val="00384904"/>
    <w:rsid w:val="003B2F07"/>
    <w:rsid w:val="003F284E"/>
    <w:rsid w:val="003F4E3A"/>
    <w:rsid w:val="003F7B00"/>
    <w:rsid w:val="00403198"/>
    <w:rsid w:val="004266D5"/>
    <w:rsid w:val="00434BC7"/>
    <w:rsid w:val="0043788C"/>
    <w:rsid w:val="00476A2F"/>
    <w:rsid w:val="004D42BB"/>
    <w:rsid w:val="004E067B"/>
    <w:rsid w:val="005151D3"/>
    <w:rsid w:val="0052549A"/>
    <w:rsid w:val="00527B5C"/>
    <w:rsid w:val="0053679B"/>
    <w:rsid w:val="00537CDF"/>
    <w:rsid w:val="005A2190"/>
    <w:rsid w:val="005A6D89"/>
    <w:rsid w:val="005D6CB4"/>
    <w:rsid w:val="0063035A"/>
    <w:rsid w:val="00660843"/>
    <w:rsid w:val="00690169"/>
    <w:rsid w:val="0069571B"/>
    <w:rsid w:val="006D7B74"/>
    <w:rsid w:val="006F4C82"/>
    <w:rsid w:val="00795EB9"/>
    <w:rsid w:val="007C1DBF"/>
    <w:rsid w:val="007E79D8"/>
    <w:rsid w:val="008013ED"/>
    <w:rsid w:val="00802042"/>
    <w:rsid w:val="008309C6"/>
    <w:rsid w:val="00842848"/>
    <w:rsid w:val="00857CFB"/>
    <w:rsid w:val="00893A8E"/>
    <w:rsid w:val="008C0503"/>
    <w:rsid w:val="008D414E"/>
    <w:rsid w:val="008E589B"/>
    <w:rsid w:val="00927B59"/>
    <w:rsid w:val="00960D23"/>
    <w:rsid w:val="009C2AE3"/>
    <w:rsid w:val="009F19E3"/>
    <w:rsid w:val="009F4FEA"/>
    <w:rsid w:val="00A347A6"/>
    <w:rsid w:val="00A850C8"/>
    <w:rsid w:val="00A91EEF"/>
    <w:rsid w:val="00AA44D2"/>
    <w:rsid w:val="00AF26B6"/>
    <w:rsid w:val="00B17A7B"/>
    <w:rsid w:val="00B22FF1"/>
    <w:rsid w:val="00B36BC4"/>
    <w:rsid w:val="00B6236C"/>
    <w:rsid w:val="00B67003"/>
    <w:rsid w:val="00BD1CC6"/>
    <w:rsid w:val="00BD4DE6"/>
    <w:rsid w:val="00C037DF"/>
    <w:rsid w:val="00C14D1B"/>
    <w:rsid w:val="00C6291B"/>
    <w:rsid w:val="00C94BEB"/>
    <w:rsid w:val="00CA4CCB"/>
    <w:rsid w:val="00CA6963"/>
    <w:rsid w:val="00CF7550"/>
    <w:rsid w:val="00D1263A"/>
    <w:rsid w:val="00DB7394"/>
    <w:rsid w:val="00DD2B0D"/>
    <w:rsid w:val="00DF07D0"/>
    <w:rsid w:val="00E22BF9"/>
    <w:rsid w:val="00E441EC"/>
    <w:rsid w:val="00E77A1F"/>
    <w:rsid w:val="00ED0E81"/>
    <w:rsid w:val="00EF5BD7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967102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46EE08E-E6D3-45E8-BD86-73C31FBC42E9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3.xml><?xml version="1.0" encoding="utf-8"?>
<ds:datastoreItem xmlns:ds="http://schemas.openxmlformats.org/officeDocument/2006/customXml" ds:itemID="{59ABAA34-77F5-4488-BCAF-61DC9589E4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Settings\mmatthew\Application Data\Microsoft\Templates\Project Charter Form_1.0.dot</Template>
  <TotalTime>6</TotalTime>
  <Pages>2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Ha Thanh Dat</cp:lastModifiedBy>
  <cp:revision>5</cp:revision>
  <cp:lastPrinted>2007-02-07T02:13:00Z</cp:lastPrinted>
  <dcterms:created xsi:type="dcterms:W3CDTF">2025-11-20T16:50:00Z</dcterms:created>
  <dcterms:modified xsi:type="dcterms:W3CDTF">2025-11-21T05:32:00Z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</Properties>
</file>